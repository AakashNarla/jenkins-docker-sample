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-n "</w:t>
      </w:r>
      <w:r>
        <w:rPr/>
        <w:t>some-username</w:t>
      </w:r>
      <w:r>
        <w:rPr/>
        <w:t>" &gt; ./username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kubectl create secret generic unkey --from-file=./username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-n "</w:t>
      </w:r>
      <w:r>
        <w:rPr/>
        <w:t>some-password</w:t>
      </w:r>
      <w:r>
        <w:rPr/>
        <w:t>" &gt; ./password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kubectl create secret generic pwdkey --from-file=./password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</TotalTime>
  <Application>LibreOffice/5.1.4.2$Linux_X86_64 LibreOffice_project/10m0$Build-2</Application>
  <Pages>1</Pages>
  <Words>24</Words>
  <Characters>171</Characters>
  <CharactersWithSpaces>189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2018-10-01T14:36:20Z</dcterms:created>
  <dc:creator/>
  <dc:description/>
  <dc:language>en-IN</dc:language>
  <cp:lastModifiedBy/>
  <dcterms:modified xsi:type="dcterms:W3CDTF">2018-10-01T20:34:19Z</dcterms:modified>
  <cp:revision>2</cp:revision>
  <dc:subject/>
  <dc:title/>
</cp:coreProperties>
</file>